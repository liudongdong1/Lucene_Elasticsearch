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0283" w14:textId="77777777" w:rsidR="005E2319" w:rsidRDefault="005E2319" w:rsidP="005E2319">
      <w:pPr>
        <w:rPr>
          <w:rFonts w:hint="eastAsia"/>
        </w:rPr>
      </w:pPr>
      <w:r>
        <w:rPr>
          <w:rFonts w:hint="eastAsia"/>
        </w:rPr>
        <w:t>闭包</w:t>
      </w:r>
      <w:r>
        <w:rPr>
          <w:rFonts w:hint="eastAsia"/>
        </w:rPr>
        <w:t xml:space="preserve"> </w:t>
      </w:r>
      <w:r>
        <w:rPr>
          <w:rFonts w:hint="eastAsia"/>
        </w:rPr>
        <w:t>是指有权访问另一个函数作用域中的变量的函数，创建闭包的最常见的方式就是在一个函数内创建另一个函数，通过另一个函数访问这个函数的局部变量</w:t>
      </w:r>
    </w:p>
    <w:p w14:paraId="4F195BCB" w14:textId="77777777" w:rsidR="005E2319" w:rsidRDefault="005E2319" w:rsidP="005E2319"/>
    <w:p w14:paraId="1AE34C7F" w14:textId="77777777" w:rsidR="005E2319" w:rsidRDefault="005E2319" w:rsidP="005E2319">
      <w:pPr>
        <w:rPr>
          <w:rFonts w:hint="eastAsia"/>
        </w:rPr>
      </w:pPr>
      <w:r>
        <w:rPr>
          <w:rFonts w:hint="eastAsia"/>
        </w:rPr>
        <w:t>闭包的缺点就是常驻内存，会增大内存使用量，使用不当很容易造成内存泄露。</w:t>
      </w:r>
    </w:p>
    <w:p w14:paraId="1CFA5E22" w14:textId="77777777" w:rsidR="005E2319" w:rsidRDefault="005E2319" w:rsidP="005E2319"/>
    <w:p w14:paraId="4BFA0875" w14:textId="77777777" w:rsidR="005E2319" w:rsidRDefault="005E2319" w:rsidP="005E2319">
      <w:pPr>
        <w:rPr>
          <w:rFonts w:hint="eastAsia"/>
        </w:rPr>
      </w:pPr>
      <w:r>
        <w:rPr>
          <w:rFonts w:hint="eastAsia"/>
        </w:rPr>
        <w:t>闭包是</w:t>
      </w:r>
      <w:r>
        <w:rPr>
          <w:rFonts w:hint="eastAsia"/>
        </w:rPr>
        <w:t>javascript</w:t>
      </w:r>
      <w:r>
        <w:rPr>
          <w:rFonts w:hint="eastAsia"/>
        </w:rPr>
        <w:t>语言的一大特点，主要应用闭包场合主要是为了：设计私有的方法和变量。</w:t>
      </w:r>
    </w:p>
    <w:p w14:paraId="52233CA1" w14:textId="77777777" w:rsidR="005E2319" w:rsidRDefault="005E2319" w:rsidP="005E2319"/>
    <w:p w14:paraId="2CD9DB4F" w14:textId="77777777" w:rsidR="005E2319" w:rsidRDefault="005E2319" w:rsidP="005E2319">
      <w:pPr>
        <w:rPr>
          <w:rFonts w:hint="eastAsia"/>
        </w:rPr>
      </w:pPr>
      <w:r>
        <w:rPr>
          <w:rFonts w:hint="eastAsia"/>
        </w:rPr>
        <w:t>一般函数执行完毕后，局部活动对象就被销毁，内存中仅仅保存全局作用域。但闭包的情况不同！</w:t>
      </w:r>
    </w:p>
    <w:p w14:paraId="3CBF31FA" w14:textId="77777777" w:rsidR="005E2319" w:rsidRDefault="005E2319" w:rsidP="005E2319"/>
    <w:p w14:paraId="0DED1A37" w14:textId="77777777" w:rsidR="00AA36AF" w:rsidRDefault="005E2319">
      <w:bookmarkStart w:id="0" w:name="_GoBack"/>
      <w:bookmarkEnd w:id="0"/>
    </w:p>
    <w:sectPr w:rsidR="00AA36AF" w:rsidSect="000A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2228B"/>
    <w:multiLevelType w:val="multilevel"/>
    <w:tmpl w:val="EB0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19"/>
    <w:rsid w:val="000A74B1"/>
    <w:rsid w:val="000D6A66"/>
    <w:rsid w:val="001E5906"/>
    <w:rsid w:val="005E2319"/>
    <w:rsid w:val="0082214C"/>
    <w:rsid w:val="00A443EF"/>
    <w:rsid w:val="00BD103F"/>
    <w:rsid w:val="00CE789D"/>
    <w:rsid w:val="00D119EE"/>
    <w:rsid w:val="00E05A94"/>
    <w:rsid w:val="00F26713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40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2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JavaScript 闭包详解.dotx</Template>
  <TotalTime>0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2016-09-09T13:52:00Z</dcterms:created>
  <dcterms:modified xsi:type="dcterms:W3CDTF">2016-09-09T13:52:00Z</dcterms:modified>
</cp:coreProperties>
</file>